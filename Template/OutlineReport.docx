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9B1975">
      <w:r>
        <w:rPr>
          <w:noProof/>
        </w:rPr>
        <mc:AlternateContent>
          <mc:Choice Requires="wpg">
            <w:drawing>
              <wp:inline distT="0" distB="0" distL="0" distR="0" wp14:anchorId="4FA259C7" wp14:editId="225B0A46">
                <wp:extent cx="6019799" cy="8217076"/>
                <wp:effectExtent l="0" t="0" r="635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799" cy="8217076"/>
                          <a:chOff x="2212374" y="2147454"/>
                          <a:chExt cx="6435605" cy="9434712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212374" y="10530742"/>
                            <a:ext cx="2724150" cy="1051424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Émilie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Mayodon</w:t>
                              </w:r>
                              <w:proofErr w:type="spellEnd"/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Akash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Singh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sz w:val="32"/>
                                </w:rPr>
                              </w:pPr>
                              <w:r w:rsidRPr="00E759E0">
                                <w:rPr>
                                  <w:sz w:val="32"/>
                                </w:rPr>
                                <w:t>6 December 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3997868" y="2147454"/>
                            <a:ext cx="4650111" cy="435363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9B1975" w:rsidRDefault="009B1975" w:rsidP="009B1975">
                              <w:pPr>
                                <w:pStyle w:val="Title"/>
                                <w:jc w:val="right"/>
                                <w:rPr>
                                  <w:sz w:val="72"/>
                                </w:rPr>
                              </w:pPr>
                              <w:r w:rsidRPr="009B1975">
                                <w:rPr>
                                  <w:sz w:val="72"/>
                                </w:rPr>
                                <w:t>Computer  Science</w:t>
                              </w: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</w:rPr>
                              </w:pP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44"/>
                                </w:rPr>
                              </w:pPr>
                              <w:r w:rsidRPr="009B1975">
                                <w:rPr>
                                  <w:color w:val="595959" w:themeColor="text1" w:themeTint="A6"/>
                                  <w:sz w:val="44"/>
                                </w:rPr>
                                <w:t>And the Future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259C7" id="Group 9" o:spid="_x0000_s1026" alt="Title and text&#10;" style="width:474pt;height:647pt;mso-position-horizontal-relative:char;mso-position-vertical-relative:line" coordorigin="22123,21474" coordsize="64356,94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22123;top:105307;width:27242;height:10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proofErr w:type="spellStart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Émilie</w:t>
                        </w:r>
                        <w:proofErr w:type="spellEnd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 xml:space="preserve"> </w:t>
                        </w:r>
                        <w:proofErr w:type="spellStart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Mayodon</w:t>
                        </w:r>
                        <w:proofErr w:type="spellEnd"/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proofErr w:type="spellStart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Akash</w:t>
                        </w:r>
                        <w:proofErr w:type="spellEnd"/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 xml:space="preserve"> Singh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sz w:val="32"/>
                          </w:rPr>
                        </w:pPr>
                        <w:r w:rsidRPr="00E759E0">
                          <w:rPr>
                            <w:sz w:val="32"/>
                          </w:rPr>
                          <w:t>6 December 2019</w:t>
                        </w:r>
                      </w:p>
                    </w:txbxContent>
                  </v:textbox>
                </v:shape>
                <v:shape id="Text Box 6" o:spid="_x0000_s1028" style="position:absolute;left:39978;top:21474;width:46501;height:43536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<v:stroke joinstyle="miter"/>
                  <v:formulas/>
                  <v:path arrowok="t" o:connecttype="custom" o:connectlocs="0,2176818;2325056,0;4650111,0;4650111,2176818;2325055,4353636;-1,2176818;0,2176818" o:connectangles="0,0,0,0,0,0,0" textboxrect="0,0,4650111,4353636"/>
                  <v:textbox>
                    <w:txbxContent>
                      <w:p w:rsidR="009B1975" w:rsidRPr="009B1975" w:rsidRDefault="009B1975" w:rsidP="009B1975">
                        <w:pPr>
                          <w:pStyle w:val="Title"/>
                          <w:jc w:val="right"/>
                          <w:rPr>
                            <w:sz w:val="72"/>
                          </w:rPr>
                        </w:pPr>
                        <w:r w:rsidRPr="009B1975">
                          <w:rPr>
                            <w:sz w:val="72"/>
                          </w:rPr>
                          <w:t>Computer  Science</w:t>
                        </w: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28"/>
                          </w:rPr>
                        </w:pP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44"/>
                          </w:rPr>
                        </w:pPr>
                        <w:r w:rsidRPr="009B1975">
                          <w:rPr>
                            <w:color w:val="595959" w:themeColor="text1" w:themeTint="A6"/>
                            <w:sz w:val="44"/>
                          </w:rPr>
                          <w:t>And the Future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714AA5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-904875</wp:posOffset>
            </wp:positionH>
            <wp:positionV relativeFrom="page">
              <wp:align>top</wp:align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8763"/>
      </w:tblGrid>
      <w:tr w:rsidR="00021C04" w:rsidTr="009B1975">
        <w:trPr>
          <w:trHeight w:val="422"/>
        </w:trPr>
        <w:tc>
          <w:tcPr>
            <w:tcW w:w="8763" w:type="dxa"/>
          </w:tcPr>
          <w:p w:rsidR="00021C04" w:rsidRDefault="00021C04" w:rsidP="009B1975"/>
        </w:tc>
      </w:tr>
    </w:tbl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E75DDF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754848" w:history="1">
            <w:r w:rsidR="00E75DDF" w:rsidRPr="00BE7417">
              <w:rPr>
                <w:rStyle w:val="Hyperlink"/>
                <w:smallCaps/>
                <w:noProof/>
              </w:rPr>
              <w:t>Introduction</w:t>
            </w:r>
            <w:r w:rsidR="00E75DDF">
              <w:rPr>
                <w:noProof/>
                <w:webHidden/>
              </w:rPr>
              <w:tab/>
            </w:r>
            <w:r w:rsidR="00E75DDF">
              <w:rPr>
                <w:noProof/>
                <w:webHidden/>
              </w:rPr>
              <w:fldChar w:fldCharType="begin"/>
            </w:r>
            <w:r w:rsidR="00E75DDF">
              <w:rPr>
                <w:noProof/>
                <w:webHidden/>
              </w:rPr>
              <w:instrText xml:space="preserve"> PAGEREF _Toc25754848 \h </w:instrText>
            </w:r>
            <w:r w:rsidR="00E75DDF">
              <w:rPr>
                <w:noProof/>
                <w:webHidden/>
              </w:rPr>
            </w:r>
            <w:r w:rsidR="00E75DDF">
              <w:rPr>
                <w:noProof/>
                <w:webHidden/>
              </w:rPr>
              <w:fldChar w:fldCharType="separate"/>
            </w:r>
            <w:r w:rsidR="00E75DDF">
              <w:rPr>
                <w:noProof/>
                <w:webHidden/>
              </w:rPr>
              <w:t>3</w:t>
            </w:r>
            <w:r w:rsidR="00E75DDF"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4849" w:history="1">
            <w:r w:rsidRPr="00BE7417">
              <w:rPr>
                <w:rStyle w:val="Hyperlink"/>
                <w:noProof/>
              </w:rPr>
              <w:t>Computer Science and the Future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1"/>
            <w:rPr>
              <w:noProof/>
              <w:sz w:val="22"/>
              <w:szCs w:val="22"/>
            </w:rPr>
          </w:pPr>
          <w:hyperlink w:anchor="_Toc25754850" w:history="1">
            <w:r w:rsidRPr="00BE7417">
              <w:rPr>
                <w:rStyle w:val="Hyperlink"/>
                <w:noProof/>
              </w:rPr>
              <w:t>Common careers and salaries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4851" w:history="1">
            <w:r w:rsidRPr="00BE7417">
              <w:rPr>
                <w:rStyle w:val="Hyperlink"/>
                <w:noProof/>
              </w:rPr>
              <w:t>Average entry salary and annual raise: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4852" w:history="1">
            <w:r w:rsidRPr="00BE7417">
              <w:rPr>
                <w:rStyle w:val="Hyperlink"/>
                <w:noProof/>
              </w:rPr>
              <w:t>Data Chart: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1"/>
            <w:rPr>
              <w:noProof/>
              <w:sz w:val="22"/>
              <w:szCs w:val="22"/>
            </w:rPr>
          </w:pPr>
          <w:hyperlink w:anchor="_Toc25754853" w:history="1">
            <w:r w:rsidRPr="00BE7417">
              <w:rPr>
                <w:rStyle w:val="Hyperlink"/>
                <w:noProof/>
              </w:rPr>
              <w:t>Degrees and Demands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4854" w:history="1">
            <w:r w:rsidRPr="00BE7417">
              <w:rPr>
                <w:rStyle w:val="Hyperlink"/>
                <w:noProof/>
              </w:rPr>
              <w:t>Degrees required and demands percentages: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4855" w:history="1">
            <w:r w:rsidRPr="00BE7417">
              <w:rPr>
                <w:rStyle w:val="Hyperlink"/>
                <w:noProof/>
              </w:rPr>
              <w:t>Data chart: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 w:rsidP="00E75DDF">
          <w:pPr>
            <w:pStyle w:val="TOC1"/>
            <w:rPr>
              <w:noProof/>
              <w:sz w:val="22"/>
              <w:szCs w:val="22"/>
            </w:rPr>
          </w:pPr>
          <w:hyperlink w:anchor="_Toc25754856" w:history="1">
            <w:r w:rsidRPr="00E75DDF">
              <w:rPr>
                <w:rStyle w:val="Hyperlink"/>
                <w:noProof/>
                <w:color w:val="000000" w:themeColor="text1"/>
              </w:rPr>
              <w:t>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1"/>
            <w:rPr>
              <w:noProof/>
              <w:sz w:val="22"/>
              <w:szCs w:val="22"/>
            </w:rPr>
          </w:pPr>
          <w:hyperlink w:anchor="_Toc25754858" w:history="1">
            <w:r w:rsidRPr="00E75DDF">
              <w:rPr>
                <w:rStyle w:val="Hyperlink"/>
                <w:noProof/>
                <w:color w:val="000000" w:themeColor="text1"/>
              </w:rPr>
              <w:t>Ethical Dilemma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4859" w:history="1">
            <w:r w:rsidRPr="00BE7417">
              <w:rPr>
                <w:rStyle w:val="Hyperlink"/>
                <w:noProof/>
              </w:rPr>
              <w:t>Online privacy: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DDF" w:rsidRDefault="00E75DDF">
          <w:pPr>
            <w:pStyle w:val="TOC1"/>
            <w:rPr>
              <w:noProof/>
              <w:sz w:val="22"/>
              <w:szCs w:val="22"/>
            </w:rPr>
          </w:pPr>
          <w:hyperlink w:anchor="_Toc25754860" w:history="1">
            <w:r w:rsidRPr="00BE7417">
              <w:rPr>
                <w:rStyle w:val="Hyperlink"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B67231" w:rsidRDefault="00B6723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0" w:name="_Toc25754848"/>
      <w:r>
        <w:rPr>
          <w:rStyle w:val="SubtleReference"/>
          <w:webHidden/>
        </w:rPr>
        <w:lastRenderedPageBreak/>
        <w:t>Introductio</w:t>
      </w:r>
      <w:r w:rsidR="00D42DCD">
        <w:rPr>
          <w:rStyle w:val="SubtleReference"/>
          <w:webHidden/>
        </w:rPr>
        <w:t>n</w:t>
      </w:r>
      <w:bookmarkEnd w:id="0"/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1" w:name="_Toc25754849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1"/>
    </w:p>
    <w:p w:rsidR="00AD7DD1" w:rsidRDefault="00AD7DD1" w:rsidP="00AD7DD1"/>
    <w:p w:rsidR="008E1668" w:rsidRPr="00881D88" w:rsidRDefault="00AD7DD1" w:rsidP="009B1975">
      <w:pPr>
        <w:spacing w:line="480" w:lineRule="auto"/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advances faster than ever. </w:t>
      </w:r>
      <w:r w:rsidR="00881D88">
        <w:rPr>
          <w:sz w:val="24"/>
          <w:szCs w:val="24"/>
        </w:rPr>
        <w:t>Every businesses and companies need certain types of programmer, web designer,</w:t>
      </w:r>
      <w:r w:rsidR="009B1975">
        <w:rPr>
          <w:sz w:val="24"/>
          <w:szCs w:val="24"/>
        </w:rPr>
        <w:t xml:space="preserve"> etc. to maintain their website </w:t>
      </w:r>
      <w:r w:rsidR="00881D88">
        <w:rPr>
          <w:sz w:val="24"/>
          <w:szCs w:val="24"/>
        </w:rPr>
        <w:t>and media or their computer systems.</w:t>
      </w:r>
      <w:r w:rsidR="009B1975">
        <w:rPr>
          <w:sz w:val="24"/>
          <w:szCs w:val="24"/>
        </w:rPr>
        <w:t xml:space="preserve"> </w:t>
      </w:r>
      <w:r w:rsidR="00881D88"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almost cannot live without it – computer science offers a vast employment rate and a high starting salary for graduates</w:t>
      </w:r>
      <w:r w:rsidR="00B67231">
        <w:rPr>
          <w:sz w:val="24"/>
          <w:szCs w:val="24"/>
        </w:rPr>
        <w:t>. Technology has its perks, but it can be the foundation of ethical dilemmas starring privacy. This</w:t>
      </w:r>
      <w:r w:rsidR="008E1668">
        <w:rPr>
          <w:sz w:val="24"/>
          <w:szCs w:val="24"/>
        </w:rPr>
        <w:t xml:space="preserve"> report will contain the mult</w:t>
      </w:r>
      <w:r w:rsidR="00B67231">
        <w:rPr>
          <w:sz w:val="24"/>
          <w:szCs w:val="24"/>
        </w:rPr>
        <w:t xml:space="preserve">itude of careers in this domain </w:t>
      </w:r>
      <w:r w:rsidR="008E1668">
        <w:rPr>
          <w:sz w:val="24"/>
          <w:szCs w:val="24"/>
        </w:rPr>
        <w:t>accompanied by the forecast of employment for the up</w:t>
      </w:r>
      <w:r w:rsidR="009B1975">
        <w:rPr>
          <w:sz w:val="24"/>
          <w:szCs w:val="24"/>
        </w:rPr>
        <w:t>coming computer science</w:t>
      </w:r>
      <w:r w:rsidR="00B67231">
        <w:rPr>
          <w:sz w:val="24"/>
          <w:szCs w:val="24"/>
        </w:rPr>
        <w:t xml:space="preserve"> alumni, and the issues concerning public privacy.</w:t>
      </w:r>
    </w:p>
    <w:p w:rsidR="00AD7DD1" w:rsidRDefault="00E75DDF" w:rsidP="00AD7DD1">
      <w:r w:rsidRPr="008E1668">
        <w:rPr>
          <w:noProof/>
          <w:sz w:val="24"/>
        </w:rPr>
        <w:drawing>
          <wp:anchor distT="0" distB="0" distL="114300" distR="114300" simplePos="0" relativeHeight="251670528" behindDoc="1" locked="0" layoutInCell="1" allowOverlap="1" wp14:anchorId="299F5679" wp14:editId="60C521AB">
            <wp:simplePos x="0" y="0"/>
            <wp:positionH relativeFrom="margin">
              <wp:posOffset>-238125</wp:posOffset>
            </wp:positionH>
            <wp:positionV relativeFrom="paragraph">
              <wp:posOffset>3175</wp:posOffset>
            </wp:positionV>
            <wp:extent cx="6477000" cy="4318000"/>
            <wp:effectExtent l="0" t="0" r="0" b="6350"/>
            <wp:wrapNone/>
            <wp:docPr id="12" name="Picture 12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668"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B67231">
      <w:pPr>
        <w:rPr>
          <w:color w:val="595959" w:themeColor="text1" w:themeTint="A6"/>
        </w:rPr>
      </w:pPr>
    </w:p>
    <w:p w:rsidR="008E1668" w:rsidRDefault="00B67231" w:rsidP="00B67231">
      <w:pPr>
        <w:pStyle w:val="Heading1"/>
        <w:rPr>
          <w:color w:val="595959" w:themeColor="text1" w:themeTint="A6"/>
        </w:rPr>
      </w:pPr>
      <w:bookmarkStart w:id="2" w:name="_Toc25754850"/>
      <w:r>
        <w:rPr>
          <w:color w:val="595959" w:themeColor="text1" w:themeTint="A6"/>
        </w:rPr>
        <w:lastRenderedPageBreak/>
        <w:t>Common careers and salaries</w:t>
      </w:r>
      <w:bookmarkEnd w:id="2"/>
    </w:p>
    <w:p w:rsidR="00B67231" w:rsidRPr="00B67231" w:rsidRDefault="00B67231" w:rsidP="00B67231"/>
    <w:p w:rsidR="008E1668" w:rsidRDefault="00B67231" w:rsidP="00B67231">
      <w:pPr>
        <w:pStyle w:val="Heading2"/>
        <w:jc w:val="both"/>
        <w:rPr>
          <w:color w:val="4472C4" w:themeColor="accent1"/>
        </w:rPr>
      </w:pPr>
      <w:bookmarkStart w:id="3" w:name="_Toc25754851"/>
      <w:r>
        <w:rPr>
          <w:color w:val="4472C4" w:themeColor="accent1"/>
        </w:rPr>
        <w:t>Average entry salary and annual raise:</w:t>
      </w:r>
      <w:bookmarkEnd w:id="3"/>
      <w:r w:rsidR="008E1668" w:rsidRPr="008E1668">
        <w:rPr>
          <w:color w:val="4472C4" w:themeColor="accent1"/>
        </w:rPr>
        <w:t xml:space="preserve"> </w:t>
      </w:r>
    </w:p>
    <w:p w:rsidR="00570BCB" w:rsidRPr="00570BCB" w:rsidRDefault="00570BCB" w:rsidP="00570BCB"/>
    <w:tbl>
      <w:tblPr>
        <w:tblpPr w:leftFromText="180" w:rightFromText="180" w:vertAnchor="text" w:horzAnchor="margin" w:tblpXSpec="center" w:tblpY="385"/>
        <w:tblW w:w="10893" w:type="dxa"/>
        <w:tblLook w:val="04A0" w:firstRow="1" w:lastRow="0" w:firstColumn="1" w:lastColumn="0" w:noHBand="0" w:noVBand="1"/>
      </w:tblPr>
      <w:tblGrid>
        <w:gridCol w:w="3842"/>
        <w:gridCol w:w="3936"/>
        <w:gridCol w:w="3115"/>
      </w:tblGrid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Jobs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Average Salary (Entry-Level)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Annual Average Raise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$65,000.00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$1,690.00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Database Administrator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$1,586.00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Systems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$67,460.00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$1,753.96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Systems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$1,742.00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Web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$1,326.00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Security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$64,600.00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$1,679.60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22222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22222"/>
                <w:sz w:val="28"/>
              </w:rPr>
              <w:t>IT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$91,000.00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$2,938.00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Programmer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$52,000.00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$2,531.10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Engineer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$77,000.00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$2,002.00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Researcher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Video Game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$50,276.00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$1,307.18</w:t>
            </w:r>
          </w:p>
        </w:tc>
      </w:tr>
      <w:tr w:rsidR="00570BCB" w:rsidRPr="005320E7" w:rsidTr="00570BCB">
        <w:trPr>
          <w:trHeight w:val="568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$86,126.00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$2,239.28</w:t>
            </w:r>
          </w:p>
        </w:tc>
      </w:tr>
      <w:tr w:rsidR="00570BCB" w:rsidRPr="005320E7" w:rsidTr="00570BCB">
        <w:trPr>
          <w:trHeight w:val="53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$104,650.00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$2,720.90</w:t>
            </w:r>
          </w:p>
        </w:tc>
      </w:tr>
      <w:tr w:rsidR="00570BCB" w:rsidRPr="005320E7" w:rsidTr="00570BCB">
        <w:trPr>
          <w:trHeight w:val="557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Canadian Annual Interest Rate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 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2.60% (2019)</w:t>
            </w:r>
          </w:p>
        </w:tc>
      </w:tr>
    </w:tbl>
    <w:p w:rsidR="008E1668" w:rsidRDefault="008E1668" w:rsidP="008E1668"/>
    <w:p w:rsidR="008E1668" w:rsidRPr="008E1668" w:rsidRDefault="008E1668" w:rsidP="008E1668"/>
    <w:p w:rsidR="008E1668" w:rsidRDefault="008E1668" w:rsidP="008E1668"/>
    <w:p w:rsidR="00B67231" w:rsidRDefault="00B67231" w:rsidP="008E1668"/>
    <w:p w:rsidR="00B67231" w:rsidRDefault="00B67231" w:rsidP="00B67231">
      <w:pPr>
        <w:pStyle w:val="Heading2"/>
        <w:rPr>
          <w:color w:val="4472C4" w:themeColor="accent1"/>
        </w:rPr>
      </w:pPr>
      <w:bookmarkStart w:id="4" w:name="_Toc25754852"/>
      <w:r>
        <w:rPr>
          <w:color w:val="4472C4" w:themeColor="accent1"/>
        </w:rPr>
        <w:lastRenderedPageBreak/>
        <w:t>Data Chart:</w:t>
      </w:r>
      <w:bookmarkEnd w:id="4"/>
    </w:p>
    <w:p w:rsidR="00B67231" w:rsidRDefault="00B67231" w:rsidP="00B67231"/>
    <w:p w:rsidR="00B67231" w:rsidRDefault="00B67231" w:rsidP="00B67231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6729730" cy="3421043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421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67231" w:rsidRPr="00B67231" w:rsidRDefault="00B67231" w:rsidP="00B67231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200650" cy="17621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231" w:rsidRDefault="00B67231" w:rsidP="00B67231">
                            <w:r>
                              <w:t>The following diagram demonstrates the starting salary of common careers in the Computer Science Field, and its annual average raise</w:t>
                            </w:r>
                          </w:p>
                          <w:p w:rsidR="00B67231" w:rsidRDefault="00B67231" w:rsidP="00B67231">
                            <w:r>
                              <w:t xml:space="preserve">The current Canadian annual average salary increase is 2.60%, </w:t>
                            </w:r>
                            <w:r w:rsidRPr="008A4019">
                              <w:t>this leads to a greater</w:t>
                            </w:r>
                            <w:r>
                              <w:t xml:space="preserve"> </w:t>
                            </w:r>
                            <w:r w:rsidRPr="008A4019">
                              <w:t>pay growth</w:t>
                            </w:r>
                            <w:r>
                              <w:t xml:space="preserve">. </w:t>
                            </w:r>
                            <w:r w:rsidRPr="008A4019">
                              <w:t>Jobs with a generally high demand tend to receive a bigger annual increase.</w:t>
                            </w:r>
                          </w:p>
                          <w:p w:rsidR="00B67231" w:rsidRPr="008A4019" w:rsidRDefault="00B67231" w:rsidP="00B67231">
                            <w:r>
                              <w:t>As shown, computer network architect has the highest paying job with a high annual increase, while video game developer, statistically, is the lowest paying job.</w:t>
                            </w:r>
                          </w:p>
                          <w:p w:rsidR="00B67231" w:rsidRDefault="00B672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9" type="#_x0000_t202" style="position:absolute;margin-left:0;margin-top:.7pt;width:409.5pt;height:138.7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">
                <v:textbox>
                  <w:txbxContent>
                    <w:p w:rsidR="00B67231" w:rsidRDefault="00B67231" w:rsidP="00B67231">
                      <w:r>
                        <w:t>The following diagram demonstrates the starting salary of common careers in the Computer Science Field, and its annual average raise</w:t>
                      </w:r>
                    </w:p>
                    <w:p w:rsidR="00B67231" w:rsidRDefault="00B67231" w:rsidP="00B67231">
                      <w:r>
                        <w:t xml:space="preserve">The current Canadian annual average salary increase is 2.60%, </w:t>
                      </w:r>
                      <w:r w:rsidRPr="008A4019">
                        <w:t>this leads to a greater</w:t>
                      </w:r>
                      <w:r>
                        <w:t xml:space="preserve"> </w:t>
                      </w:r>
                      <w:r w:rsidRPr="008A4019">
                        <w:t>pay growth</w:t>
                      </w:r>
                      <w:r>
                        <w:t xml:space="preserve">. </w:t>
                      </w:r>
                      <w:r w:rsidRPr="008A4019">
                        <w:t>Jobs with a generally high demand tend to receive a bigger annual increase.</w:t>
                      </w:r>
                    </w:p>
                    <w:p w:rsidR="00B67231" w:rsidRPr="008A4019" w:rsidRDefault="00B67231" w:rsidP="00B67231">
                      <w:r>
                        <w:t>As shown, computer network architect has the highest paying job with a high annual increase, while video game developer, statistically, is the lowest paying job.</w:t>
                      </w:r>
                    </w:p>
                    <w:p w:rsidR="00B67231" w:rsidRDefault="00B67231"/>
                  </w:txbxContent>
                </v:textbox>
                <w10:wrap type="square" anchorx="margin"/>
              </v:shape>
            </w:pict>
          </mc:Fallback>
        </mc:AlternateContent>
      </w:r>
    </w:p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570BCB" w:rsidRDefault="00570BCB" w:rsidP="00570BCB">
      <w:pPr>
        <w:pStyle w:val="Heading1"/>
        <w:rPr>
          <w:color w:val="595959" w:themeColor="text1" w:themeTint="A6"/>
        </w:rPr>
      </w:pPr>
      <w:bookmarkStart w:id="5" w:name="_Toc25754853"/>
      <w:r>
        <w:rPr>
          <w:color w:val="595959" w:themeColor="text1" w:themeTint="A6"/>
        </w:rPr>
        <w:lastRenderedPageBreak/>
        <w:t>Degrees and Demands</w:t>
      </w:r>
      <w:bookmarkEnd w:id="5"/>
    </w:p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  <w:bookmarkStart w:id="6" w:name="_Toc25754854"/>
      <w:r>
        <w:rPr>
          <w:color w:val="4472C4" w:themeColor="accent1"/>
        </w:rPr>
        <w:t>Degrees required and demands percentages:</w:t>
      </w:r>
      <w:bookmarkEnd w:id="6"/>
    </w:p>
    <w:tbl>
      <w:tblPr>
        <w:tblpPr w:leftFromText="180" w:rightFromText="180" w:vertAnchor="page" w:horzAnchor="margin" w:tblpXSpec="center" w:tblpY="3331"/>
        <w:tblW w:w="9434" w:type="dxa"/>
        <w:tblLook w:val="04A0" w:firstRow="1" w:lastRow="0" w:firstColumn="1" w:lastColumn="0" w:noHBand="0" w:noVBand="1"/>
      </w:tblPr>
      <w:tblGrid>
        <w:gridCol w:w="4502"/>
        <w:gridCol w:w="3209"/>
        <w:gridCol w:w="1723"/>
      </w:tblGrid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Jobs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Degree Required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Demands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Database Administrator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Systems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Systems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Web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Associate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13%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Security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32%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  <w:t>IT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8%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Programmer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-7%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Engineer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Researcher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Master's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16%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Video Game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-40%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6%</w:t>
            </w:r>
          </w:p>
        </w:tc>
      </w:tr>
    </w:tbl>
    <w:p w:rsidR="00570BCB" w:rsidRDefault="00570BCB" w:rsidP="00570BCB"/>
    <w:p w:rsidR="00570BCB" w:rsidRPr="00570BCB" w:rsidRDefault="00570BCB" w:rsidP="00570BCB"/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P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Default="00570BCB" w:rsidP="00570BCB">
      <w:pPr>
        <w:pStyle w:val="Heading2"/>
        <w:rPr>
          <w:color w:val="4472C4" w:themeColor="accent1"/>
        </w:rPr>
      </w:pPr>
      <w:bookmarkStart w:id="7" w:name="_Toc25754855"/>
      <w:r w:rsidRPr="00570BCB">
        <w:rPr>
          <w:color w:val="4472C4" w:themeColor="accent1"/>
        </w:rPr>
        <w:t>Data chart:</w:t>
      </w:r>
      <w:bookmarkEnd w:id="7"/>
    </w:p>
    <w:p w:rsidR="00570BCB" w:rsidRDefault="00570BCB" w:rsidP="00570BCB"/>
    <w:p w:rsidR="00570BCB" w:rsidRPr="00570BCB" w:rsidRDefault="00570BCB" w:rsidP="00570BCB">
      <w:r w:rsidRPr="00570BCB">
        <w:rPr>
          <w:noProof/>
          <w:color w:val="4472C4" w:themeColor="accent1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3990975</wp:posOffset>
                </wp:positionV>
                <wp:extent cx="3562350" cy="1390650"/>
                <wp:effectExtent l="0" t="0" r="19050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BCB" w:rsidRDefault="00570BCB" w:rsidP="00570BCB">
                            <w:r>
                              <w:t xml:space="preserve">This waterfall chart shows the current percentage of demands for a list of common jobs in the Computer Science Field. </w:t>
                            </w:r>
                          </w:p>
                          <w:p w:rsidR="00570BCB" w:rsidRDefault="00570BCB" w:rsidP="00570BCB">
                            <w:r>
                              <w:t>Unfortunately, video game developers are in high decrease of demands, while information security analyst is soaring in demands.</w:t>
                            </w:r>
                          </w:p>
                          <w:p w:rsidR="00570BCB" w:rsidRDefault="00570BC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0;margin-top:314.25pt;width:280.5pt;height:109.5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">
                <v:textbox>
                  <w:txbxContent>
                    <w:p w:rsidR="00570BCB" w:rsidRDefault="00570BCB" w:rsidP="00570BCB">
                      <w:r>
                        <w:t xml:space="preserve">This waterfall chart shows the current percentage of demands for a list of common jobs in the Computer Science Field. </w:t>
                      </w:r>
                    </w:p>
                    <w:p w:rsidR="00570BCB" w:rsidRDefault="00570BCB" w:rsidP="00570BCB">
                      <w:r>
                        <w:t>Unfortunately, video game developers are in high decrease of demands, while information security analyst is soaring in demands.</w:t>
                      </w:r>
                    </w:p>
                    <w:p w:rsidR="00570BCB" w:rsidRDefault="00570BC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19050</wp:posOffset>
            </wp:positionV>
            <wp:extent cx="6057900" cy="3687067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87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0BCB" w:rsidRPr="00E75DDF" w:rsidRDefault="00E75DDF" w:rsidP="00E75DDF">
      <w:pPr>
        <w:pStyle w:val="Heading1"/>
        <w:rPr>
          <w:color w:val="595959" w:themeColor="text1" w:themeTint="A6"/>
        </w:rPr>
      </w:pPr>
      <w:bookmarkStart w:id="8" w:name="_Toc25754856"/>
      <w:r w:rsidRPr="00E75DDF">
        <w:rPr>
          <w:color w:val="595959" w:themeColor="text1" w:themeTint="A6"/>
        </w:rPr>
        <w:lastRenderedPageBreak/>
        <w:t>ER Diagram</w:t>
      </w:r>
      <w:bookmarkEnd w:id="8"/>
      <w:r w:rsidR="000261DF" w:rsidRPr="00E75DDF">
        <w:rPr>
          <w:color w:val="595959" w:themeColor="text1" w:themeTint="A6"/>
        </w:rPr>
        <w:tab/>
      </w: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E75DDF" w:rsidP="008E1668">
      <w:pPr>
        <w:pStyle w:val="Heading1"/>
        <w:jc w:val="center"/>
        <w:rPr>
          <w:color w:val="595959" w:themeColor="text1" w:themeTint="A6"/>
        </w:rPr>
      </w:pPr>
      <w:bookmarkStart w:id="9" w:name="_Toc25754857"/>
      <w:r>
        <w:rPr>
          <w:noProof/>
          <w:color w:val="4472C4" w:themeColor="accent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-400050</wp:posOffset>
            </wp:positionH>
            <wp:positionV relativeFrom="paragraph">
              <wp:posOffset>256540</wp:posOffset>
            </wp:positionV>
            <wp:extent cx="6858000" cy="65532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 Diagram Image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8" t="8559" r="13958" b="48634"/>
                    <a:stretch/>
                  </pic:blipFill>
                  <pic:spPr bwMode="auto">
                    <a:xfrm>
                      <a:off x="0" y="0"/>
                      <a:ext cx="6858000" cy="65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"/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8E1668" w:rsidRDefault="00E75DDF" w:rsidP="00E75DDF">
      <w:pPr>
        <w:pStyle w:val="Heading1"/>
        <w:rPr>
          <w:color w:val="595959" w:themeColor="text1" w:themeTint="A6"/>
        </w:rPr>
      </w:pPr>
      <w:bookmarkStart w:id="10" w:name="_Toc25754858"/>
      <w:r>
        <w:rPr>
          <w:color w:val="595959" w:themeColor="text1" w:themeTint="A6"/>
        </w:rPr>
        <w:lastRenderedPageBreak/>
        <w:t>Ethical Dilemma</w:t>
      </w:r>
      <w:bookmarkEnd w:id="10"/>
    </w:p>
    <w:p w:rsidR="00E75DDF" w:rsidRDefault="00E75DDF" w:rsidP="00E75DDF"/>
    <w:p w:rsidR="00E75DDF" w:rsidRDefault="00E75DDF" w:rsidP="00E75DDF">
      <w:pPr>
        <w:pStyle w:val="Heading2"/>
        <w:rPr>
          <w:color w:val="4472C4" w:themeColor="accent1"/>
        </w:rPr>
      </w:pPr>
      <w:bookmarkStart w:id="11" w:name="_Toc25754859"/>
      <w:r>
        <w:rPr>
          <w:color w:val="4472C4" w:themeColor="accent1"/>
        </w:rPr>
        <w:t>Online privacy:</w:t>
      </w:r>
      <w:bookmarkEnd w:id="11"/>
    </w:p>
    <w:p w:rsidR="00E75DDF" w:rsidRDefault="00E75DDF" w:rsidP="00E75DDF"/>
    <w:p w:rsidR="00E75DDF" w:rsidRPr="00E75DDF" w:rsidRDefault="00E75DDF" w:rsidP="00E75DDF">
      <w:bookmarkStart w:id="12" w:name="_GoBack"/>
      <w:bookmarkEnd w:id="12"/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D42DCD">
      <w:pPr>
        <w:rPr>
          <w:sz w:val="24"/>
        </w:rPr>
      </w:pPr>
    </w:p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E75DDF" w:rsidRDefault="00E75DDF" w:rsidP="00E75DDF"/>
    <w:p w:rsidR="00E75DDF" w:rsidRPr="00E75DDF" w:rsidRDefault="00E75DDF" w:rsidP="00E75DDF"/>
    <w:p w:rsidR="009B1975" w:rsidRDefault="009B1975" w:rsidP="008E1668">
      <w:pPr>
        <w:pStyle w:val="Heading1"/>
        <w:jc w:val="center"/>
        <w:rPr>
          <w:color w:val="595959" w:themeColor="text1" w:themeTint="A6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3" w:name="_Toc25754860"/>
      <w:r w:rsidRPr="008E1668">
        <w:rPr>
          <w:color w:val="595959" w:themeColor="text1" w:themeTint="A6"/>
        </w:rPr>
        <w:t>CONCLUSION:</w:t>
      </w:r>
      <w:bookmarkEnd w:id="13"/>
    </w:p>
    <w:p w:rsidR="008E1668" w:rsidRDefault="008E1668" w:rsidP="008E1668"/>
    <w:p w:rsidR="008E1668" w:rsidRDefault="00D42DCD" w:rsidP="008E1668">
      <w:pPr>
        <w:jc w:val="center"/>
        <w:rPr>
          <w:sz w:val="24"/>
        </w:rPr>
      </w:pPr>
      <w:r>
        <w:rPr>
          <w:sz w:val="24"/>
        </w:rPr>
        <w:t xml:space="preserve">There are many paths to take in the computer science field and various options for </w:t>
      </w:r>
    </w:p>
    <w:p w:rsidR="00D42DCD" w:rsidRDefault="00D42DCD" w:rsidP="008E1668">
      <w:pPr>
        <w:jc w:val="center"/>
        <w:rPr>
          <w:sz w:val="24"/>
        </w:rPr>
      </w:pPr>
      <w:proofErr w:type="gramStart"/>
      <w:r>
        <w:rPr>
          <w:sz w:val="24"/>
        </w:rPr>
        <w:t>anyone</w:t>
      </w:r>
      <w:proofErr w:type="gramEnd"/>
      <w:r>
        <w:rPr>
          <w:sz w:val="24"/>
        </w:rPr>
        <w:t xml:space="preserve"> with an interest. With the employment rate very high, it is a good idea to</w:t>
      </w:r>
    </w:p>
    <w:p w:rsidR="00D42DCD" w:rsidRPr="008E1668" w:rsidRDefault="00D42DCD" w:rsidP="008E1668">
      <w:pPr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1149985</wp:posOffset>
            </wp:positionV>
            <wp:extent cx="7398345" cy="4144645"/>
            <wp:effectExtent l="0" t="0" r="0" b="8255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345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sz w:val="24"/>
        </w:rPr>
        <w:t>consider</w:t>
      </w:r>
      <w:proofErr w:type="gramEnd"/>
      <w:r>
        <w:rPr>
          <w:sz w:val="24"/>
        </w:rPr>
        <w:t xml:space="preserve"> a career path in this area if you</w:t>
      </w:r>
      <w:r w:rsidRPr="00D42DCD">
        <w:rPr>
          <w:noProof/>
        </w:rPr>
        <w:t xml:space="preserve"> </w:t>
      </w:r>
      <w:r>
        <w:rPr>
          <w:sz w:val="24"/>
        </w:rPr>
        <w:t xml:space="preserve"> are looking for a good pay and a good job.</w:t>
      </w:r>
    </w:p>
    <w:sectPr w:rsidR="00D42DCD" w:rsidRPr="008E1668" w:rsidSect="009B1975"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60BE" w:rsidRDefault="003060BE" w:rsidP="00837740">
      <w:pPr>
        <w:spacing w:after="0" w:line="240" w:lineRule="auto"/>
      </w:pPr>
      <w:r>
        <w:separator/>
      </w:r>
    </w:p>
  </w:endnote>
  <w:endnote w:type="continuationSeparator" w:id="0">
    <w:p w:rsidR="003060BE" w:rsidRDefault="003060BE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60BE" w:rsidRDefault="003060BE" w:rsidP="00837740">
      <w:pPr>
        <w:spacing w:after="0" w:line="240" w:lineRule="auto"/>
      </w:pPr>
      <w:r>
        <w:separator/>
      </w:r>
    </w:p>
  </w:footnote>
  <w:footnote w:type="continuationSeparator" w:id="0">
    <w:p w:rsidR="003060BE" w:rsidRDefault="003060BE" w:rsidP="008377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86"/>
    <w:rsid w:val="00021C04"/>
    <w:rsid w:val="000261DF"/>
    <w:rsid w:val="000B4502"/>
    <w:rsid w:val="00104080"/>
    <w:rsid w:val="00217F34"/>
    <w:rsid w:val="00246402"/>
    <w:rsid w:val="002C6DAD"/>
    <w:rsid w:val="003060BE"/>
    <w:rsid w:val="00392FA9"/>
    <w:rsid w:val="00515218"/>
    <w:rsid w:val="00516629"/>
    <w:rsid w:val="00564B4E"/>
    <w:rsid w:val="00570BCB"/>
    <w:rsid w:val="00714AA5"/>
    <w:rsid w:val="00745C53"/>
    <w:rsid w:val="0083600B"/>
    <w:rsid w:val="00837740"/>
    <w:rsid w:val="00881D88"/>
    <w:rsid w:val="008E1668"/>
    <w:rsid w:val="009B1975"/>
    <w:rsid w:val="00A1111B"/>
    <w:rsid w:val="00A52EBA"/>
    <w:rsid w:val="00AB3198"/>
    <w:rsid w:val="00AD7DD1"/>
    <w:rsid w:val="00B67231"/>
    <w:rsid w:val="00BB13BB"/>
    <w:rsid w:val="00CC4817"/>
    <w:rsid w:val="00D42DCD"/>
    <w:rsid w:val="00D76AB2"/>
    <w:rsid w:val="00DF5FF9"/>
    <w:rsid w:val="00E22A13"/>
    <w:rsid w:val="00E44A86"/>
    <w:rsid w:val="00E759E0"/>
    <w:rsid w:val="00E75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A2927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1318CC-0982-4217-8A7A-2752333CC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202</TotalTime>
  <Pages>10</Pages>
  <Words>551</Words>
  <Characters>3144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10</cp:revision>
  <dcterms:created xsi:type="dcterms:W3CDTF">2019-09-13T17:11:00Z</dcterms:created>
  <dcterms:modified xsi:type="dcterms:W3CDTF">2019-11-27T18:48:00Z</dcterms:modified>
</cp:coreProperties>
</file>